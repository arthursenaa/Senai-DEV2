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856546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87143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87143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D630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D630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  <w:sz w:val="22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630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0D630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630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0D630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0D630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0D630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0D630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DA19B6" w:rsidRPr="00987143" w:rsidRDefault="000D6301" w:rsidP="009871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  <w:r w:rsidR="00DE3EA9"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987143">
      <w:r>
        <w:t>Este documento tem como finalidade descrever o projeto ‘</w:t>
      </w:r>
      <w:proofErr w:type="spellStart"/>
      <w:r>
        <w:t>Opflix</w:t>
      </w:r>
      <w:proofErr w:type="spellEnd"/>
      <w:r>
        <w:t xml:space="preserve">’ bem como seu processo. 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87143">
      <w:proofErr w:type="spellStart"/>
      <w:r>
        <w:t>Opflix</w:t>
      </w:r>
      <w:proofErr w:type="spellEnd"/>
      <w:r>
        <w:t xml:space="preserve"> é um sistema de dupla interface desenvolvido para influenciar uma maior integração de seus usuários </w:t>
      </w:r>
      <w:r w:rsidR="007E5437">
        <w:t>com o que há de mais recente na área do audiovisual, tanto no cinema, televisão, plataformas de streaming e até mesmo em plataformas já fora de uso, com seus clássicos.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987143" w:rsidRDefault="00987143" w:rsidP="00987143">
      <w:r>
        <w:t>A proposta do software é, inicialmente, organizar, divulgar e orientar usuários através dos lançamentos cinematográficos e produções televisivas.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7E5437">
      <w:r>
        <w:t xml:space="preserve">A modelagem do </w:t>
      </w:r>
      <w:proofErr w:type="spellStart"/>
      <w:r>
        <w:t>Opflix</w:t>
      </w:r>
      <w:proofErr w:type="spellEnd"/>
      <w:r>
        <w:t xml:space="preserve"> demonstra bem como os dados serão armazenados os dados necessários para o bom funcionamento do projeto. Sendo que cada modelagem tem sua peculiaridade explicada e demonstrada nos itens abaixo.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7E5437" w:rsidRDefault="007E5437" w:rsidP="007E5437">
      <w:bookmarkStart w:id="7" w:name="_Toc533767849"/>
      <w:r>
        <w:t>Modelo representativo que mais se aproxima da estrutura de banco de dados a ser construída, definindo o padrão de nomenclatura utilizado para o desenvolvimento, as chaves primárias e estrangeiras, a normalização das informações entre outros fatores.</w:t>
      </w:r>
    </w:p>
    <w:p w:rsidR="007E5437" w:rsidRDefault="007E5437" w:rsidP="007E5437">
      <w:r>
        <w:rPr>
          <w:noProof/>
        </w:rPr>
        <w:drawing>
          <wp:inline distT="0" distB="0" distL="0" distR="0">
            <wp:extent cx="5732145" cy="429577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Opflix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E2" w:rsidRDefault="007C47E2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7"/>
    </w:p>
    <w:p w:rsidR="007E5437" w:rsidRDefault="007E5437" w:rsidP="007E5437">
      <w:bookmarkStart w:id="8" w:name="_Toc533767850"/>
      <w:r>
        <w:t>Este modelo tem como objetivo representar a forma como os dados serão armazenados na estrutura de banco de dados proposta, levando em conta as limitações do sistema de gerencialmente de banco de dados utilizado.</w:t>
      </w:r>
    </w:p>
    <w:p w:rsidR="007E5437" w:rsidRDefault="007E5437" w:rsidP="007E5437">
      <w:pPr>
        <w:rPr>
          <w:noProof/>
        </w:rPr>
      </w:pPr>
    </w:p>
    <w:p w:rsidR="007C47E2" w:rsidRDefault="007C47E2" w:rsidP="007E5437">
      <w:pPr>
        <w:rPr>
          <w:noProof/>
        </w:rPr>
      </w:pPr>
      <w:r w:rsidRPr="007C47E2">
        <w:rPr>
          <w:noProof/>
        </w:rPr>
        <w:drawing>
          <wp:inline distT="0" distB="0" distL="0" distR="0" wp14:anchorId="6FB018E6" wp14:editId="51B81BC0">
            <wp:extent cx="6655291" cy="23996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24725" r="2293" b="18911"/>
                    <a:stretch/>
                  </pic:blipFill>
                  <pic:spPr bwMode="auto">
                    <a:xfrm>
                      <a:off x="0" y="0"/>
                      <a:ext cx="6665986" cy="240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437" w:rsidRPr="007C47E2" w:rsidRDefault="007E5437" w:rsidP="007E5437">
      <w:bookmarkStart w:id="9" w:name="_GoBack"/>
      <w:bookmarkEnd w:id="9"/>
    </w:p>
    <w:p w:rsidR="00C92BD1" w:rsidRDefault="00C92BD1" w:rsidP="008A7F37">
      <w:pPr>
        <w:pStyle w:val="cabealho2"/>
      </w:pPr>
      <w:r>
        <w:t>Modelo Conceitual</w:t>
      </w:r>
      <w:bookmarkEnd w:id="8"/>
    </w:p>
    <w:p w:rsidR="007C47E2" w:rsidRPr="0085221A" w:rsidRDefault="007C47E2" w:rsidP="007C47E2">
      <w:pPr>
        <w:rPr>
          <w:u w:val="single"/>
        </w:rPr>
      </w:pPr>
      <w:r>
        <w:t>O modelo conceitual, diferentemente dos modelos anteriores, tem como foco ilustrar os relacionamentos das entidades existentes no projeto, demonstrando principalmente aspectos do negócio do cliente e não da tecnologia.</w:t>
      </w:r>
    </w:p>
    <w:p w:rsidR="00DA19B6" w:rsidRDefault="00DA19B6"/>
    <w:p w:rsidR="007C47E2" w:rsidRDefault="007C47E2">
      <w:pPr>
        <w:sectPr w:rsidR="007C47E2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24525" cy="3238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0" w:name="_Toc533767851"/>
      <w:r>
        <w:lastRenderedPageBreak/>
        <w:t>Cronograma</w:t>
      </w:r>
      <w:bookmarkEnd w:id="10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1" w:name="_Toc533767852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533767853"/>
      <w:r>
        <w:rPr>
          <w:lang w:eastAsia="en-US"/>
        </w:rPr>
        <w:t>Web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3" w:name="_Toc533767854"/>
      <w:r>
        <w:rPr>
          <w:lang w:eastAsia="en-US"/>
        </w:rPr>
        <w:t>Mobile</w:t>
      </w:r>
      <w:bookmarkEnd w:id="13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4" w:name="_Toc533767855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6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533767857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7" w:name="_Toc533767858"/>
      <w:r>
        <w:lastRenderedPageBreak/>
        <w:t>Front-</w:t>
      </w:r>
      <w:proofErr w:type="spellStart"/>
      <w:r>
        <w:t>End</w:t>
      </w:r>
      <w:bookmarkEnd w:id="1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59"/>
      <w:r>
        <w:lastRenderedPageBreak/>
        <w:t>Mobile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0"/>
      <w:r>
        <w:lastRenderedPageBreak/>
        <w:t>Arquitetura do Projeto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533767861"/>
      <w:r>
        <w:lastRenderedPageBreak/>
        <w:t>Referências</w:t>
      </w:r>
      <w:bookmarkEnd w:id="20"/>
    </w:p>
    <w:p w:rsidR="00F03B38" w:rsidRDefault="00F03B38" w:rsidP="00F03B38"/>
    <w:p w:rsidR="00F03B38" w:rsidRDefault="00F03B38" w:rsidP="00F03B38">
      <w:pPr>
        <w:pStyle w:val="cabealho2"/>
      </w:pPr>
      <w:bookmarkStart w:id="21" w:name="_Toc533767862"/>
      <w:r>
        <w:t>Links</w:t>
      </w:r>
      <w:bookmarkEnd w:id="2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2" w:name="_Toc533767863"/>
      <w:r>
        <w:t>Livros</w:t>
      </w:r>
      <w:bookmarkEnd w:id="2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01" w:rsidRDefault="000D6301">
      <w:pPr>
        <w:spacing w:after="0" w:line="240" w:lineRule="auto"/>
      </w:pPr>
      <w:r>
        <w:separator/>
      </w:r>
    </w:p>
  </w:endnote>
  <w:endnote w:type="continuationSeparator" w:id="0">
    <w:p w:rsidR="000D6301" w:rsidRDefault="000D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D630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01" w:rsidRDefault="000D6301">
      <w:pPr>
        <w:spacing w:after="0" w:line="240" w:lineRule="auto"/>
      </w:pPr>
      <w:r>
        <w:separator/>
      </w:r>
    </w:p>
  </w:footnote>
  <w:footnote w:type="continuationSeparator" w:id="0">
    <w:p w:rsidR="000D6301" w:rsidRDefault="000D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D6301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47E2"/>
    <w:rsid w:val="007C7D98"/>
    <w:rsid w:val="007E5437"/>
    <w:rsid w:val="007F3CBC"/>
    <w:rsid w:val="00894B11"/>
    <w:rsid w:val="008A7F37"/>
    <w:rsid w:val="008B137F"/>
    <w:rsid w:val="008D4D82"/>
    <w:rsid w:val="00952E23"/>
    <w:rsid w:val="0098714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66F05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31269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F2F52-2D82-4F5F-A44A-ADC030D9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</TotalTime>
  <Pages>12</Pages>
  <Words>376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Henrique Castro Da Silva Figueira</cp:lastModifiedBy>
  <cp:revision>2</cp:revision>
  <dcterms:created xsi:type="dcterms:W3CDTF">2019-08-16T17:06:00Z</dcterms:created>
  <dcterms:modified xsi:type="dcterms:W3CDTF">2019-08-16T17:06:00Z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